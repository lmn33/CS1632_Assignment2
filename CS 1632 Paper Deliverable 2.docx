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2F97CA3B" wp14:editId="6D35FB4B">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083D77">
                                <w:pPr>
                                  <w:pStyle w:val="ContactInfo"/>
                                </w:pPr>
                                <w:sdt>
                                  <w:sdtPr>
                                    <w:alias w:val="Name"/>
                                    <w:tag w:val=""/>
                                    <w:id w:val="-304397026"/>
                                    <w:placeholder>
                                      <w:docPart w:val="02480A6D36A040029849EA7EE3E4DFC0"/>
                                    </w:placeholder>
                                    <w:dataBinding w:prefixMappings="xmlns:ns0='http://purl.org/dc/elements/1.1/' xmlns:ns1='http://schemas.openxmlformats.org/package/2006/metadata/core-properties' " w:xpath="/ns1:coreProperties[1]/ns0:creator[1]" w:storeItemID="{6C3C8BC8-F283-45AE-878A-BAB7291924A1}"/>
                                    <w:text/>
                                  </w:sdtPr>
                                  <w:sdtEndPr/>
                                  <w:sdtContent>
                                    <w:r w:rsidR="0028382F">
                                      <w:t>Luke</w:t>
                                    </w:r>
                                  </w:sdtContent>
                                </w:sdt>
                                <w:r w:rsidR="0028382F">
                                  <w:t xml:space="preserve"> </w:t>
                                </w:r>
                                <w:proofErr w:type="spellStart"/>
                                <w:r w:rsidR="0028382F">
                                  <w:t>Nosbisch</w:t>
                                </w:r>
                                <w:proofErr w:type="spellEnd"/>
                                <w:r w:rsidR="0028382F">
                                  <w:t xml:space="preserve">, Craig </w:t>
                                </w:r>
                                <w:proofErr w:type="spellStart"/>
                                <w:r w:rsidR="0028382F">
                                  <w:t>Kodman</w:t>
                                </w:r>
                                <w:proofErr w:type="spellEnd"/>
                                <w:r w:rsidR="003806E6">
                                  <w:t> | </w:t>
                                </w:r>
                                <w:sdt>
                                  <w:sdtPr>
                                    <w:alias w:val="Course Title"/>
                                    <w:tag w:val=""/>
                                    <w:id w:val="-728219936"/>
                                    <w:placeholder>
                                      <w:docPart w:val="B9344A0963D14A07B4A6A07D3C83CB4F"/>
                                    </w:placeholder>
                                    <w:dataBinding w:prefixMappings="xmlns:ns0='http://purl.org/dc/elements/1.1/' xmlns:ns1='http://schemas.openxmlformats.org/package/2006/metadata/core-properties' " w:xpath="/ns1:coreProperties[1]/ns1:keywords[1]" w:storeItemID="{6C3C8BC8-F283-45AE-878A-BAB7291924A1}"/>
                                    <w:text/>
                                  </w:sdtPr>
                                  <w:sdtEndPr/>
                                  <w:sdtContent>
                                    <w:r w:rsidR="0028382F">
                                      <w:t>CS 1632</w:t>
                                    </w:r>
                                  </w:sdtContent>
                                </w:sdt>
                                <w:r w:rsidR="003806E6">
                                  <w:t> | </w:t>
                                </w:r>
                                <w:sdt>
                                  <w:sdtPr>
                                    <w:alias w:val="Date"/>
                                    <w:tag w:val=""/>
                                    <w:id w:val="2032065285"/>
                                    <w:placeholder>
                                      <w:docPart w:val="20092426A4A9495D82AD8D8EED38AA78"/>
                                    </w:placeholder>
                                    <w:dataBinding w:prefixMappings="xmlns:ns0='http://schemas.microsoft.com/office/2006/coverPageProps' " w:xpath="/ns0:CoverPageProperties[1]/ns0:PublishDate[1]" w:storeItemID="{55AF091B-3C7A-41E3-B477-F2FDAA23CFDA}"/>
                                    <w:date w:fullDate="2016-02-16T00:00:00Z">
                                      <w:dateFormat w:val="MMMM d, yyyy"/>
                                      <w:lid w:val="en-US"/>
                                      <w:storeMappedDataAs w:val="dateTime"/>
                                      <w:calendar w:val="gregorian"/>
                                    </w:date>
                                  </w:sdtPr>
                                  <w:sdtEndPr/>
                                  <w:sdtContent>
                                    <w:r w:rsidR="0028382F">
                                      <w:t>February 16, 2016</w:t>
                                    </w:r>
                                  </w:sdtContent>
                                </w:sdt>
                              </w:p>
                              <w:p w:rsidR="004C7A02" w:rsidRDefault="004C7A02">
                                <w:pPr>
                                  <w:pStyle w:val="ContactInfo"/>
                                </w:pPr>
                                <w:r w:rsidRPr="004C7A02">
                                  <w:t>https://github.com/lmn33/CS1632_Assignment2</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F97CA3B"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083D77">
                          <w:pPr>
                            <w:pStyle w:val="ContactInfo"/>
                          </w:pPr>
                          <w:sdt>
                            <w:sdtPr>
                              <w:alias w:val="Name"/>
                              <w:tag w:val=""/>
                              <w:id w:val="-304397026"/>
                              <w:placeholder>
                                <w:docPart w:val="02480A6D36A040029849EA7EE3E4DFC0"/>
                              </w:placeholder>
                              <w:dataBinding w:prefixMappings="xmlns:ns0='http://purl.org/dc/elements/1.1/' xmlns:ns1='http://schemas.openxmlformats.org/package/2006/metadata/core-properties' " w:xpath="/ns1:coreProperties[1]/ns0:creator[1]" w:storeItemID="{6C3C8BC8-F283-45AE-878A-BAB7291924A1}"/>
                              <w:text/>
                            </w:sdtPr>
                            <w:sdtEndPr/>
                            <w:sdtContent>
                              <w:r w:rsidR="0028382F">
                                <w:t>Luke</w:t>
                              </w:r>
                            </w:sdtContent>
                          </w:sdt>
                          <w:r w:rsidR="0028382F">
                            <w:t xml:space="preserve"> </w:t>
                          </w:r>
                          <w:proofErr w:type="spellStart"/>
                          <w:r w:rsidR="0028382F">
                            <w:t>Nosbisch</w:t>
                          </w:r>
                          <w:proofErr w:type="spellEnd"/>
                          <w:r w:rsidR="0028382F">
                            <w:t xml:space="preserve">, Craig </w:t>
                          </w:r>
                          <w:proofErr w:type="spellStart"/>
                          <w:r w:rsidR="0028382F">
                            <w:t>Kodman</w:t>
                          </w:r>
                          <w:proofErr w:type="spellEnd"/>
                          <w:r w:rsidR="003806E6">
                            <w:t> | </w:t>
                          </w:r>
                          <w:sdt>
                            <w:sdtPr>
                              <w:alias w:val="Course Title"/>
                              <w:tag w:val=""/>
                              <w:id w:val="-728219936"/>
                              <w:placeholder>
                                <w:docPart w:val="B9344A0963D14A07B4A6A07D3C83CB4F"/>
                              </w:placeholder>
                              <w:dataBinding w:prefixMappings="xmlns:ns0='http://purl.org/dc/elements/1.1/' xmlns:ns1='http://schemas.openxmlformats.org/package/2006/metadata/core-properties' " w:xpath="/ns1:coreProperties[1]/ns1:keywords[1]" w:storeItemID="{6C3C8BC8-F283-45AE-878A-BAB7291924A1}"/>
                              <w:text/>
                            </w:sdtPr>
                            <w:sdtEndPr/>
                            <w:sdtContent>
                              <w:r w:rsidR="0028382F">
                                <w:t>CS 1632</w:t>
                              </w:r>
                            </w:sdtContent>
                          </w:sdt>
                          <w:r w:rsidR="003806E6">
                            <w:t> | </w:t>
                          </w:r>
                          <w:sdt>
                            <w:sdtPr>
                              <w:alias w:val="Date"/>
                              <w:tag w:val=""/>
                              <w:id w:val="2032065285"/>
                              <w:placeholder>
                                <w:docPart w:val="20092426A4A9495D82AD8D8EED38AA78"/>
                              </w:placeholder>
                              <w:dataBinding w:prefixMappings="xmlns:ns0='http://schemas.microsoft.com/office/2006/coverPageProps' " w:xpath="/ns0:CoverPageProperties[1]/ns0:PublishDate[1]" w:storeItemID="{55AF091B-3C7A-41E3-B477-F2FDAA23CFDA}"/>
                              <w:date w:fullDate="2016-02-16T00:00:00Z">
                                <w:dateFormat w:val="MMMM d, yyyy"/>
                                <w:lid w:val="en-US"/>
                                <w:storeMappedDataAs w:val="dateTime"/>
                                <w:calendar w:val="gregorian"/>
                              </w:date>
                            </w:sdtPr>
                            <w:sdtEndPr/>
                            <w:sdtContent>
                              <w:r w:rsidR="0028382F">
                                <w:t>February 16, 2016</w:t>
                              </w:r>
                            </w:sdtContent>
                          </w:sdt>
                        </w:p>
                        <w:p w:rsidR="004C7A02" w:rsidRDefault="004C7A02">
                          <w:pPr>
                            <w:pStyle w:val="ContactInfo"/>
                          </w:pPr>
                          <w:r w:rsidRPr="004C7A02">
                            <w:t>https://github.com/lmn33/CS1632_Assignment2</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4AF65F7C" wp14:editId="68B9FFF8">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w:hAnsi="Helvetica" w:cs="Helvetica"/>
                                    <w:color w:val="333333"/>
                                    <w:shd w:val="clear" w:color="auto" w:fill="FFFFFF"/>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2163EE" w:rsidRDefault="0057073A">
                                    <w:pPr>
                                      <w:pStyle w:val="Title"/>
                                    </w:pPr>
                                    <w:r w:rsidRPr="0057073A">
                                      <w:rPr>
                                        <w:rFonts w:ascii="Helvetica" w:hAnsi="Helvetica" w:cs="Helvetica"/>
                                        <w:color w:val="333333"/>
                                        <w:shd w:val="clear" w:color="auto" w:fill="FFFFFF"/>
                                      </w:rPr>
                                      <w:t>CS 1632 - DELIVERABLE 2: Unit Testing and Code Coverage</w:t>
                                    </w:r>
                                  </w:p>
                                </w:sdtContent>
                              </w:sdt>
                              <w:p w:rsidR="002163EE" w:rsidRDefault="00083D77">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28382F">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AF65F7C"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rPr>
                              <w:rFonts w:ascii="Helvetica" w:hAnsi="Helvetica" w:cs="Helvetica"/>
                              <w:color w:val="333333"/>
                              <w:shd w:val="clear" w:color="auto" w:fill="FFFFFF"/>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2163EE" w:rsidRDefault="0057073A">
                              <w:pPr>
                                <w:pStyle w:val="Title"/>
                              </w:pPr>
                              <w:r w:rsidRPr="0057073A">
                                <w:rPr>
                                  <w:rFonts w:ascii="Helvetica" w:hAnsi="Helvetica" w:cs="Helvetica"/>
                                  <w:color w:val="333333"/>
                                  <w:shd w:val="clear" w:color="auto" w:fill="FFFFFF"/>
                                </w:rPr>
                                <w:t>CS 1632 - DELIVERABLE 2: Unit Testing and Code Coverage</w:t>
                              </w:r>
                            </w:p>
                          </w:sdtContent>
                        </w:sdt>
                        <w:p w:rsidR="002163EE" w:rsidRDefault="00083D77">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28382F">
                                <w:t xml:space="preserve">     </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429DCAD3" wp14:editId="3A7AD28D">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983A16" w:rsidRDefault="00983A16" w:rsidP="00983A16">
          <w:bookmarkStart w:id="5" w:name="_GoBack"/>
          <w:bookmarkEnd w:id="5"/>
        </w:p>
        <w:p w:rsidR="002163EE" w:rsidRDefault="00083D77" w:rsidP="00983A16"/>
      </w:sdtContent>
    </w:sdt>
    <w:bookmarkEnd w:id="0" w:displacedByCustomXml="prev"/>
    <w:bookmarkEnd w:id="1" w:displacedByCustomXml="prev"/>
    <w:bookmarkEnd w:id="2" w:displacedByCustomXml="prev"/>
    <w:bookmarkEnd w:id="3" w:displacedByCustomXml="prev"/>
    <w:bookmarkEnd w:id="4" w:displacedByCustomXml="prev"/>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983A16" w:rsidP="00983A16"/>
    <w:p w:rsidR="00983A16" w:rsidRDefault="004C7A02" w:rsidP="0057073A">
      <w:pPr>
        <w:spacing w:line="480" w:lineRule="auto"/>
        <w:ind w:firstLine="720"/>
      </w:pPr>
      <w:r>
        <w:lastRenderedPageBreak/>
        <w:t>The p</w:t>
      </w:r>
      <w:r w:rsidR="00983A16">
        <w:t xml:space="preserve">roblems we faced were mainly with the IDE’s </w:t>
      </w:r>
      <w:r w:rsidR="00102286">
        <w:t xml:space="preserve">that </w:t>
      </w:r>
      <w:r w:rsidR="00983A16">
        <w:t>we attempted to use. For example, IntelliJ did not recognize any of our classes that we created</w:t>
      </w:r>
      <w:r w:rsidR="00102286">
        <w:t>,</w:t>
      </w:r>
      <w:r w:rsidR="00983A16">
        <w:t xml:space="preserve"> and when we started on Eclipse it did the same thing. The only way we got it to work was to start from scratch on Eclipse and copy and paste the code over. The next issue was on the code coverage tool</w:t>
      </w:r>
      <w:r w:rsidR="00102286">
        <w:t>,</w:t>
      </w:r>
      <w:r w:rsidR="00983A16">
        <w:t xml:space="preserve"> and th</w:t>
      </w:r>
      <w:r w:rsidR="00F27EFE">
        <w:t xml:space="preserve">e </w:t>
      </w:r>
      <w:proofErr w:type="spellStart"/>
      <w:r w:rsidR="00F27EFE">
        <w:t>Mockito</w:t>
      </w:r>
      <w:proofErr w:type="spellEnd"/>
      <w:r w:rsidR="00F27EFE">
        <w:t xml:space="preserve"> classes that we had to download. We needed help getting the code coverage </w:t>
      </w:r>
      <w:r w:rsidR="005D5B20">
        <w:t>tool to work</w:t>
      </w:r>
      <w:r w:rsidR="0057073A">
        <w:t>.  Th</w:t>
      </w:r>
      <w:r w:rsidR="005D5B20">
        <w:t xml:space="preserve">en we had the issue that we were unsure about the difference between Mocking a class and </w:t>
      </w:r>
      <w:r w:rsidR="00102286">
        <w:t xml:space="preserve">how to </w:t>
      </w:r>
      <w:r w:rsidR="005D5B20">
        <w:t>Stub a method</w:t>
      </w:r>
      <w:r w:rsidR="00912FB1">
        <w:t>.</w:t>
      </w:r>
    </w:p>
    <w:p w:rsidR="00CD745E" w:rsidRDefault="0058719E" w:rsidP="00024278">
      <w:pPr>
        <w:spacing w:line="480" w:lineRule="auto"/>
      </w:pPr>
      <w:r>
        <w:tab/>
      </w:r>
      <w:r w:rsidR="00F74981">
        <w:t xml:space="preserve">Our biggest problem was getting our test coverage high enough, as we didn’t know how to test our Main and that pulled us below the required 80 percent.  </w:t>
      </w:r>
    </w:p>
    <w:p w:rsidR="00CD745E" w:rsidRDefault="00CD745E" w:rsidP="00024278">
      <w:pPr>
        <w:spacing w:line="480" w:lineRule="auto"/>
      </w:pPr>
    </w:p>
    <w:p w:rsidR="00CD745E" w:rsidRDefault="00CD745E" w:rsidP="00024278">
      <w:pPr>
        <w:spacing w:line="480" w:lineRule="auto"/>
      </w:pPr>
    </w:p>
    <w:p w:rsidR="00CD745E" w:rsidRDefault="00CD745E" w:rsidP="00024278">
      <w:pPr>
        <w:spacing w:line="480" w:lineRule="auto"/>
      </w:pPr>
    </w:p>
    <w:p w:rsidR="00CD745E" w:rsidRDefault="00CD745E" w:rsidP="00024278">
      <w:pPr>
        <w:spacing w:line="480" w:lineRule="auto"/>
      </w:pPr>
    </w:p>
    <w:p w:rsidR="00CD745E" w:rsidRDefault="00CD745E" w:rsidP="00024278">
      <w:pPr>
        <w:spacing w:line="480" w:lineRule="auto"/>
      </w:pPr>
    </w:p>
    <w:p w:rsidR="00CD745E" w:rsidRDefault="00CD745E" w:rsidP="00024278">
      <w:pPr>
        <w:spacing w:line="480" w:lineRule="auto"/>
      </w:pPr>
    </w:p>
    <w:p w:rsidR="00CD745E" w:rsidRDefault="00CD745E" w:rsidP="00024278">
      <w:pPr>
        <w:spacing w:line="480" w:lineRule="auto"/>
      </w:pPr>
    </w:p>
    <w:p w:rsidR="00CD745E" w:rsidRDefault="00CD745E" w:rsidP="00024278">
      <w:pPr>
        <w:spacing w:line="480" w:lineRule="auto"/>
      </w:pPr>
    </w:p>
    <w:p w:rsidR="00CD745E" w:rsidRDefault="00CD745E" w:rsidP="00024278">
      <w:pPr>
        <w:spacing w:line="480" w:lineRule="auto"/>
      </w:pPr>
    </w:p>
    <w:p w:rsidR="00CD745E" w:rsidRDefault="00B46786" w:rsidP="00024278">
      <w:pPr>
        <w:spacing w:line="480" w:lineRule="auto"/>
      </w:pPr>
      <w:r w:rsidRPr="00B46786">
        <w:rPr>
          <w:noProof/>
          <w:lang w:eastAsia="en-US"/>
        </w:rPr>
        <w:lastRenderedPageBreak/>
        <w:drawing>
          <wp:inline distT="0" distB="0" distL="0" distR="0">
            <wp:extent cx="5486400" cy="3086100"/>
            <wp:effectExtent l="0" t="0" r="0" b="0"/>
            <wp:docPr id="5" name="Picture 5" descr="C:\Users\Craig\Desktop\Tes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aig\Desktop\Test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B46786" w:rsidRDefault="00B46786" w:rsidP="00024278">
      <w:pPr>
        <w:spacing w:line="480" w:lineRule="auto"/>
      </w:pPr>
      <w:r w:rsidRPr="00B46786">
        <w:rPr>
          <w:noProof/>
          <w:lang w:eastAsia="en-US"/>
        </w:rPr>
        <w:drawing>
          <wp:inline distT="0" distB="0" distL="0" distR="0">
            <wp:extent cx="5486400" cy="3086100"/>
            <wp:effectExtent l="0" t="0" r="0" b="0"/>
            <wp:docPr id="6" name="Picture 6" descr="C:\Users\Craig\Desktop\Tes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aig\Desktop\Test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CD745E" w:rsidRDefault="00CD745E" w:rsidP="00024278">
      <w:pPr>
        <w:spacing w:line="480" w:lineRule="auto"/>
      </w:pPr>
    </w:p>
    <w:p w:rsidR="00CD745E" w:rsidRDefault="00CD745E" w:rsidP="00024278">
      <w:pPr>
        <w:spacing w:line="480" w:lineRule="auto"/>
      </w:pPr>
      <w:r w:rsidRPr="00CD745E">
        <w:rPr>
          <w:noProof/>
          <w:lang w:eastAsia="en-US"/>
        </w:rPr>
        <w:lastRenderedPageBreak/>
        <w:drawing>
          <wp:inline distT="0" distB="0" distL="0" distR="0">
            <wp:extent cx="5486400" cy="3086100"/>
            <wp:effectExtent l="0" t="0" r="0" b="0"/>
            <wp:docPr id="1" name="Picture 1" descr="C:\Users\Craig\Desktop\est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ig\Desktop\est Cover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CD745E" w:rsidRPr="00983A16" w:rsidRDefault="00CD745E" w:rsidP="00024278">
      <w:pPr>
        <w:spacing w:line="480" w:lineRule="auto"/>
      </w:pPr>
    </w:p>
    <w:sectPr w:rsidR="00CD745E" w:rsidRPr="00983A16">
      <w:headerReference w:type="default" r:id="rId14"/>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D77" w:rsidRDefault="00083D77">
      <w:pPr>
        <w:spacing w:before="0" w:after="0" w:line="240" w:lineRule="auto"/>
      </w:pPr>
      <w:r>
        <w:separator/>
      </w:r>
    </w:p>
  </w:endnote>
  <w:endnote w:type="continuationSeparator" w:id="0">
    <w:p w:rsidR="00083D77" w:rsidRDefault="00083D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0F6D89">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D77" w:rsidRDefault="00083D77">
      <w:pPr>
        <w:spacing w:before="0" w:after="0" w:line="240" w:lineRule="auto"/>
      </w:pPr>
      <w:r>
        <w:separator/>
      </w:r>
    </w:p>
  </w:footnote>
  <w:footnote w:type="continuationSeparator" w:id="0">
    <w:p w:rsidR="00083D77" w:rsidRDefault="00083D7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45E" w:rsidRDefault="00CD745E">
    <w:pPr>
      <w:pStyle w:val="Header"/>
    </w:pPr>
  </w:p>
  <w:p w:rsidR="00CD745E" w:rsidRDefault="00CD745E">
    <w:pPr>
      <w:pStyle w:val="Header"/>
    </w:pPr>
  </w:p>
  <w:p w:rsidR="00CD745E" w:rsidRDefault="00CD745E">
    <w:pPr>
      <w:pStyle w:val="Header"/>
    </w:pPr>
  </w:p>
  <w:p w:rsidR="00CD745E" w:rsidRDefault="00CD745E">
    <w:pPr>
      <w:pStyle w:val="Header"/>
    </w:pPr>
  </w:p>
  <w:p w:rsidR="00CD745E" w:rsidRDefault="00CD74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82F"/>
    <w:rsid w:val="00024278"/>
    <w:rsid w:val="00083D77"/>
    <w:rsid w:val="000F6D89"/>
    <w:rsid w:val="00102286"/>
    <w:rsid w:val="002163EE"/>
    <w:rsid w:val="0028382F"/>
    <w:rsid w:val="003806E6"/>
    <w:rsid w:val="004C7A02"/>
    <w:rsid w:val="0057073A"/>
    <w:rsid w:val="0058719E"/>
    <w:rsid w:val="005D5B20"/>
    <w:rsid w:val="006317DA"/>
    <w:rsid w:val="006704D8"/>
    <w:rsid w:val="008B448D"/>
    <w:rsid w:val="00912FB1"/>
    <w:rsid w:val="00983A16"/>
    <w:rsid w:val="00B46786"/>
    <w:rsid w:val="00C95232"/>
    <w:rsid w:val="00CD745E"/>
    <w:rsid w:val="00DA2404"/>
    <w:rsid w:val="00DA4376"/>
    <w:rsid w:val="00F27EFE"/>
    <w:rsid w:val="00F65E79"/>
    <w:rsid w:val="00F7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440A9BE-264F-4F58-ADFA-2AE06786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480A6D36A040029849EA7EE3E4DFC0"/>
        <w:category>
          <w:name w:val="General"/>
          <w:gallery w:val="placeholder"/>
        </w:category>
        <w:types>
          <w:type w:val="bbPlcHdr"/>
        </w:types>
        <w:behaviors>
          <w:behavior w:val="content"/>
        </w:behaviors>
        <w:guid w:val="{FEE9FD43-B881-44E9-A026-7F27347672B5}"/>
      </w:docPartPr>
      <w:docPartBody>
        <w:p w:rsidR="000D5216" w:rsidRDefault="003E5DD9">
          <w:pPr>
            <w:pStyle w:val="02480A6D36A040029849EA7EE3E4DFC0"/>
          </w:pPr>
          <w:r>
            <w:t>[Name]</w:t>
          </w:r>
        </w:p>
      </w:docPartBody>
    </w:docPart>
    <w:docPart>
      <w:docPartPr>
        <w:name w:val="B9344A0963D14A07B4A6A07D3C83CB4F"/>
        <w:category>
          <w:name w:val="General"/>
          <w:gallery w:val="placeholder"/>
        </w:category>
        <w:types>
          <w:type w:val="bbPlcHdr"/>
        </w:types>
        <w:behaviors>
          <w:behavior w:val="content"/>
        </w:behaviors>
        <w:guid w:val="{A4E99B48-7279-453B-AC2D-C888B2572066}"/>
      </w:docPartPr>
      <w:docPartBody>
        <w:p w:rsidR="000D5216" w:rsidRDefault="003E5DD9">
          <w:pPr>
            <w:pStyle w:val="B9344A0963D14A07B4A6A07D3C83CB4F"/>
          </w:pPr>
          <w:r>
            <w:t>[Course Title]</w:t>
          </w:r>
        </w:p>
      </w:docPartBody>
    </w:docPart>
    <w:docPart>
      <w:docPartPr>
        <w:name w:val="20092426A4A9495D82AD8D8EED38AA78"/>
        <w:category>
          <w:name w:val="General"/>
          <w:gallery w:val="placeholder"/>
        </w:category>
        <w:types>
          <w:type w:val="bbPlcHdr"/>
        </w:types>
        <w:behaviors>
          <w:behavior w:val="content"/>
        </w:behaviors>
        <w:guid w:val="{4ABF70D2-60D1-4731-97B1-0B92B242CBC3}"/>
      </w:docPartPr>
      <w:docPartBody>
        <w:p w:rsidR="000D5216" w:rsidRDefault="003E5DD9">
          <w:pPr>
            <w:pStyle w:val="20092426A4A9495D82AD8D8EED38AA7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D9"/>
    <w:rsid w:val="000D5216"/>
    <w:rsid w:val="003E5DD9"/>
    <w:rsid w:val="00BE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FEF9816D43914286A84F45C2BE67E6D5">
    <w:name w:val="FEF9816D43914286A84F45C2BE67E6D5"/>
  </w:style>
  <w:style w:type="paragraph" w:customStyle="1" w:styleId="02480A6D36A040029849EA7EE3E4DFC0">
    <w:name w:val="02480A6D36A040029849EA7EE3E4DFC0"/>
  </w:style>
  <w:style w:type="paragraph" w:customStyle="1" w:styleId="B9344A0963D14A07B4A6A07D3C83CB4F">
    <w:name w:val="B9344A0963D14A07B4A6A07D3C83CB4F"/>
  </w:style>
  <w:style w:type="paragraph" w:customStyle="1" w:styleId="20092426A4A9495D82AD8D8EED38AA78">
    <w:name w:val="20092426A4A9495D82AD8D8EED38A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B634FDC-7D5D-4117-99AD-76F76F39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TotalTime>
  <Pages>4</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CS 1632 – Deliverable 2</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2: Unit Testing and Code Coverage</dc:title>
  <dc:creator>Luke</dc:creator>
  <cp:keywords>CS 1632</cp:keywords>
  <cp:lastModifiedBy>Craig Kodman</cp:lastModifiedBy>
  <cp:revision>2</cp:revision>
  <cp:lastPrinted>2016-02-16T19:54:00Z</cp:lastPrinted>
  <dcterms:created xsi:type="dcterms:W3CDTF">2016-02-16T20:42:00Z</dcterms:created>
  <dcterms:modified xsi:type="dcterms:W3CDTF">2016-02-16T20:42:00Z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